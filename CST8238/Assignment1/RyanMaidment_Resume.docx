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45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33"/>
        <w:gridCol w:w="6511"/>
      </w:tblGrid>
      <w:tr w:rsidR="00C420C8" w:rsidRPr="005152F2" w:rsidTr="00B3531C">
        <w:tc>
          <w:tcPr>
            <w:tcW w:w="2933" w:type="dxa"/>
          </w:tcPr>
          <w:p w:rsidR="00C420C8" w:rsidRPr="005152F2" w:rsidRDefault="00B3531C" w:rsidP="003856C9">
            <w:pPr>
              <w:pStyle w:val="Heading1"/>
            </w:pPr>
            <w:r>
              <w:br w:type="page"/>
            </w:r>
            <w:r w:rsidR="004E7DF6">
              <w:t>rYAN mAIDMENT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6F124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4E7DF6" w:rsidRDefault="004E7DF6" w:rsidP="00441EB9">
            <w:pPr>
              <w:pStyle w:val="Heading3"/>
              <w:rPr>
                <w:sz w:val="20"/>
              </w:rPr>
            </w:pPr>
            <w:r w:rsidRPr="004E7DF6">
              <w:rPr>
                <w:sz w:val="20"/>
              </w:rPr>
              <w:t>MAIDMENT.RYAN@GMAIL.COM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C8178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4E7DF6" w:rsidP="004E7DF6">
            <w:pPr>
              <w:pStyle w:val="Heading3"/>
            </w:pPr>
            <w:r>
              <w:t>418-398-7926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33"/>
            </w:tblGrid>
            <w:tr w:rsidR="00C420C8" w:rsidRPr="005152F2" w:rsidTr="004E7DF6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4E7DF6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4067C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2896F1A799F422D986DB4DA7A1CD4B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A76DDB6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8D5286" w:rsidP="00D11C4D">
                  <w:r>
                    <w:t xml:space="preserve">A proficient student and salesman </w:t>
                  </w:r>
                  <w:r w:rsidR="002A1AC6">
                    <w:t>seeking</w:t>
                  </w:r>
                  <w:r w:rsidR="006624D0">
                    <w:t xml:space="preserve"> </w:t>
                  </w:r>
                  <w:r>
                    <w:t>a job in my field of stu</w:t>
                  </w:r>
                  <w:r w:rsidR="004A6CF7">
                    <w:t>dy.</w:t>
                  </w:r>
                </w:p>
              </w:tc>
            </w:tr>
            <w:tr w:rsidR="00C420C8" w:rsidRPr="005152F2" w:rsidTr="00BE64A3">
              <w:trPr>
                <w:trHeight w:val="3315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4067C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7B8BB990F884A7BA80117174A72B0C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9DB5E60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8D5286" w:rsidP="008D52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Intermediate Java knowledge</w:t>
                  </w:r>
                  <w:r w:rsidR="006624D0">
                    <w:t>.</w:t>
                  </w:r>
                </w:p>
                <w:p w:rsidR="008D5286" w:rsidRDefault="008D5286" w:rsidP="008D52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Understanding of SQL and database </w:t>
                  </w:r>
                  <w:r w:rsidRPr="008D5286">
                    <w:t>infrastructure</w:t>
                  </w:r>
                  <w:r>
                    <w:t>.</w:t>
                  </w:r>
                </w:p>
                <w:p w:rsidR="008D5286" w:rsidRDefault="008D5286" w:rsidP="008D52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Engaging personality</w:t>
                  </w:r>
                  <w:r w:rsidR="006624D0">
                    <w:t>.</w:t>
                  </w:r>
                </w:p>
                <w:p w:rsidR="006624D0" w:rsidRDefault="006624D0" w:rsidP="008D52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Great time management.</w:t>
                  </w:r>
                </w:p>
                <w:p w:rsidR="006624D0" w:rsidRDefault="006624D0" w:rsidP="008D52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Excellent problem-solving skills.</w:t>
                  </w:r>
                </w:p>
                <w:p w:rsidR="004A6CF7" w:rsidRPr="005152F2" w:rsidRDefault="004A6CF7" w:rsidP="008D52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Satisfactorily</w:t>
                  </w:r>
                  <w:r w:rsidRPr="004A6CF7">
                    <w:t xml:space="preserve"> </w:t>
                  </w:r>
                  <w:r>
                    <w:t>bilingual in French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51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511"/>
            </w:tblGrid>
            <w:tr w:rsidR="00C420C8" w:rsidTr="002E66CB">
              <w:trPr>
                <w:trHeight w:val="12150"/>
              </w:trPr>
              <w:tc>
                <w:tcPr>
                  <w:tcW w:w="651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54067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B3EAC6AF37D489FA26B6B636FB079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4E7DF6" w:rsidRDefault="004E7DF6" w:rsidP="002B3890">
                  <w:pPr>
                    <w:pStyle w:val="Heading4"/>
                  </w:pPr>
                  <w:r>
                    <w:t>SalesFloor/The Movie People</w:t>
                  </w:r>
                </w:p>
                <w:p w:rsidR="004E7DF6" w:rsidRDefault="004E7DF6" w:rsidP="004E7DF6">
                  <w:r>
                    <w:t>May – November 2015</w:t>
                  </w:r>
                </w:p>
                <w:p w:rsidR="004A6CF7" w:rsidRDefault="002A1AC6" w:rsidP="00F80C54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Stocked shelves</w:t>
                  </w:r>
                  <w:r w:rsidR="00F80C54">
                    <w:t>.</w:t>
                  </w:r>
                </w:p>
                <w:p w:rsidR="004A6CF7" w:rsidRDefault="002A1AC6" w:rsidP="00F80C54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Worked as cashier</w:t>
                  </w:r>
                  <w:r w:rsidR="00F80C54">
                    <w:t>.</w:t>
                  </w:r>
                </w:p>
                <w:p w:rsidR="00F80C54" w:rsidRDefault="00111861" w:rsidP="00F80C54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Helped</w:t>
                  </w:r>
                  <w:r w:rsidR="00F80C54">
                    <w:t xml:space="preserve"> customers with various </w:t>
                  </w:r>
                  <w:r>
                    <w:t>cases</w:t>
                  </w:r>
                  <w:r w:rsidR="00F80C54">
                    <w:t xml:space="preserve"> including lack of stock and billing issues. </w:t>
                  </w:r>
                </w:p>
                <w:p w:rsidR="004E7DF6" w:rsidRPr="0043426C" w:rsidRDefault="004E7DF6" w:rsidP="002B3890">
                  <w:pPr>
                    <w:pStyle w:val="Heading4"/>
                  </w:pPr>
                  <w:r>
                    <w:t xml:space="preserve">Electronics Sales </w:t>
                  </w:r>
                  <w:r w:rsidRPr="004E7DF6">
                    <w:t>associate</w:t>
                  </w:r>
                  <w:r>
                    <w:t xml:space="preserve"> / Walmart</w:t>
                  </w:r>
                </w:p>
                <w:p w:rsidR="00C420C8" w:rsidRPr="005152F2" w:rsidRDefault="004E7DF6" w:rsidP="008F6337">
                  <w:pPr>
                    <w:pStyle w:val="Heading5"/>
                  </w:pPr>
                  <w:r>
                    <w:t>April 2017- July 2018</w:t>
                  </w:r>
                </w:p>
                <w:p w:rsidR="00C420C8" w:rsidRDefault="00F80C54" w:rsidP="00F80C54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 xml:space="preserve">Used my knowledge of products to </w:t>
                  </w:r>
                  <w:r w:rsidR="00111861">
                    <w:t xml:space="preserve">accurately </w:t>
                  </w:r>
                  <w:r w:rsidR="00EA0CBD">
                    <w:t>meet</w:t>
                  </w:r>
                  <w:r w:rsidR="00111861">
                    <w:t xml:space="preserve"> customers’ needs and wants.</w:t>
                  </w:r>
                </w:p>
                <w:p w:rsidR="00111861" w:rsidRDefault="00111861" w:rsidP="00F80C54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>Dealt with unhappy customers in a friendly fashion and making sure they leave satisfied.</w:t>
                  </w:r>
                </w:p>
                <w:p w:rsidR="00111861" w:rsidRDefault="00111861" w:rsidP="00EA0CBD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>Met tight deadlines that need to be completed daily.</w:t>
                  </w:r>
                </w:p>
                <w:p w:rsidR="00EA0CBD" w:rsidRDefault="00EA0CBD" w:rsidP="00EA0CBD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 xml:space="preserve">Informed customers with detailed information and instruction about using the products before purchasing. </w:t>
                  </w:r>
                </w:p>
                <w:p w:rsidR="00C420C8" w:rsidRPr="0043426C" w:rsidRDefault="004E7DF6" w:rsidP="0043426C">
                  <w:pPr>
                    <w:pStyle w:val="Heading4"/>
                  </w:pPr>
                  <w:r>
                    <w:t>Sales Associate / OSL</w:t>
                  </w:r>
                </w:p>
                <w:p w:rsidR="00C420C8" w:rsidRDefault="004E7DF6" w:rsidP="00F91A9C">
                  <w:pPr>
                    <w:pStyle w:val="Heading5"/>
                  </w:pPr>
                  <w:r>
                    <w:t>July 2018</w:t>
                  </w:r>
                  <w:r w:rsidR="00C420C8">
                    <w:t xml:space="preserve"> – </w:t>
                  </w:r>
                  <w:r>
                    <w:t>Current</w:t>
                  </w:r>
                </w:p>
                <w:p w:rsidR="00EA0CBD" w:rsidRDefault="00EA0CBD" w:rsidP="00EA0CBD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</w:pPr>
                  <w:r>
                    <w:t>Commissioned cell phone salesman</w:t>
                  </w:r>
                </w:p>
                <w:p w:rsidR="00EA0CBD" w:rsidRDefault="00EA0CBD" w:rsidP="00EA0CBD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</w:pPr>
                  <w:r>
                    <w:t>Need to hit daily/monthly/quarterly targets</w:t>
                  </w:r>
                </w:p>
                <w:p w:rsidR="00EA0CBD" w:rsidRDefault="00EA0CBD" w:rsidP="00EA0CBD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</w:pPr>
                  <w:r>
                    <w:t xml:space="preserve">Used my extensive knowledge about cell phones to </w:t>
                  </w:r>
                  <w:r w:rsidR="00EE186B">
                    <w:t>pitch and close clients.</w:t>
                  </w:r>
                </w:p>
                <w:p w:rsidR="00EE186B" w:rsidRDefault="00EE186B" w:rsidP="00EE186B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</w:pPr>
                  <w:r>
                    <w:t>Overcame issues with credit, billing and common cell phone issues daily.</w:t>
                  </w:r>
                </w:p>
                <w:p w:rsidR="00EE186B" w:rsidRDefault="00EE186B" w:rsidP="00EE186B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</w:pPr>
                  <w:r>
                    <w:t>Created successful personal selling methods.</w:t>
                  </w:r>
                </w:p>
                <w:p w:rsidR="00EE186B" w:rsidRDefault="00EE186B" w:rsidP="00EE186B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</w:pPr>
                  <w:r>
                    <w:t xml:space="preserve">Focused on community and retention. (I have an equal amount of new and </w:t>
                  </w:r>
                  <w:r w:rsidR="00BE64A3">
                    <w:t>returning</w:t>
                  </w:r>
                  <w:r>
                    <w:t xml:space="preserve"> </w:t>
                  </w:r>
                  <w:r w:rsidR="002E66CB">
                    <w:t>clients</w:t>
                  </w:r>
                  <w:r>
                    <w:t>)</w:t>
                  </w:r>
                  <w:r w:rsidR="00BE64A3">
                    <w:t>.</w:t>
                  </w:r>
                </w:p>
                <w:p w:rsidR="00BE64A3" w:rsidRDefault="00BE64A3" w:rsidP="00BE64A3">
                  <w:pPr>
                    <w:jc w:val="left"/>
                  </w:pPr>
                </w:p>
                <w:p w:rsidR="00BE64A3" w:rsidRPr="005152F2" w:rsidRDefault="0054067C" w:rsidP="00BE64A3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294948001"/>
                      <w:placeholder>
                        <w:docPart w:val="C686560951AE461588287FDC6FAF8A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E64A3" w:rsidRPr="005152F2">
                        <w:t>Education</w:t>
                      </w:r>
                    </w:sdtContent>
                  </w:sdt>
                </w:p>
                <w:p w:rsidR="00BE64A3" w:rsidRDefault="00BE64A3" w:rsidP="00BE64A3">
                  <w:pPr>
                    <w:pStyle w:val="Heading4"/>
                    <w:rPr>
                      <w:rFonts w:asciiTheme="minorHAnsi" w:eastAsiaTheme="minorHAnsi" w:hAnsiTheme="minorHAnsi" w:cstheme="minorBidi"/>
                      <w:i/>
                      <w:iCs w:val="0"/>
                    </w:rPr>
                  </w:pPr>
                  <w:r>
                    <w:t>Com</w:t>
                  </w:r>
                  <w:r w:rsidR="002E66CB">
                    <w:t>p</w:t>
                  </w:r>
                  <w:r>
                    <w:t>uter Engineering Technology</w:t>
                  </w:r>
                </w:p>
                <w:p w:rsidR="00BE64A3" w:rsidRDefault="00BE64A3" w:rsidP="00BE64A3">
                  <w:r>
                    <w:t>Algonquin College</w:t>
                  </w:r>
                  <w:bookmarkStart w:id="0" w:name="_GoBack"/>
                  <w:bookmarkEnd w:id="0"/>
                </w:p>
                <w:p w:rsidR="00BE64A3" w:rsidRDefault="002E66CB" w:rsidP="00BE64A3">
                  <w:pPr>
                    <w:jc w:val="left"/>
                  </w:pPr>
                  <w:r>
                    <w:t xml:space="preserve">I have completed my first year of 3 in this program. I have learnt Object Oriented programming, SQL and database infrastructure, Java, Linux operating systems and distributions, and networking. In the upcoming years I will learn C++, web development, Python, and many other computer related languages.   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4E7DF6">
      <w:pPr>
        <w:pStyle w:val="NoSpacing"/>
      </w:pPr>
    </w:p>
    <w:sectPr w:rsidR="003F5FDB" w:rsidSect="00BE64A3">
      <w:footerReference w:type="default" r:id="rId8"/>
      <w:footerReference w:type="first" r:id="rId9"/>
      <w:pgSz w:w="12240" w:h="15840"/>
      <w:pgMar w:top="1440" w:right="1440" w:bottom="1440" w:left="1440" w:header="139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67C" w:rsidRDefault="0054067C" w:rsidP="003856C9">
      <w:pPr>
        <w:spacing w:after="0" w:line="240" w:lineRule="auto"/>
      </w:pPr>
      <w:r>
        <w:separator/>
      </w:r>
    </w:p>
  </w:endnote>
  <w:endnote w:type="continuationSeparator" w:id="0">
    <w:p w:rsidR="0054067C" w:rsidRDefault="0054067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774BC8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1765FE" w:rsidP="00BE64A3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67C" w:rsidRDefault="0054067C" w:rsidP="003856C9">
      <w:pPr>
        <w:spacing w:after="0" w:line="240" w:lineRule="auto"/>
      </w:pPr>
      <w:r>
        <w:separator/>
      </w:r>
    </w:p>
  </w:footnote>
  <w:footnote w:type="continuationSeparator" w:id="0">
    <w:p w:rsidR="0054067C" w:rsidRDefault="0054067C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E2D47"/>
    <w:multiLevelType w:val="hybridMultilevel"/>
    <w:tmpl w:val="D95C3356"/>
    <w:lvl w:ilvl="0" w:tplc="FF0063E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24995"/>
    <w:multiLevelType w:val="hybridMultilevel"/>
    <w:tmpl w:val="2B1C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4E71"/>
    <w:multiLevelType w:val="hybridMultilevel"/>
    <w:tmpl w:val="FEB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3291"/>
    <w:multiLevelType w:val="hybridMultilevel"/>
    <w:tmpl w:val="34E21610"/>
    <w:lvl w:ilvl="0" w:tplc="FF0063E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4BC7"/>
    <w:multiLevelType w:val="hybridMultilevel"/>
    <w:tmpl w:val="0D4A34D6"/>
    <w:lvl w:ilvl="0" w:tplc="FF0063E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465F3"/>
    <w:multiLevelType w:val="hybridMultilevel"/>
    <w:tmpl w:val="BD5608D4"/>
    <w:lvl w:ilvl="0" w:tplc="FF0063E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2456C"/>
    <w:multiLevelType w:val="hybridMultilevel"/>
    <w:tmpl w:val="ED9AC2B8"/>
    <w:lvl w:ilvl="0" w:tplc="FF0063E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F6"/>
    <w:rsid w:val="00052BE1"/>
    <w:rsid w:val="0007412A"/>
    <w:rsid w:val="0010199E"/>
    <w:rsid w:val="0010257B"/>
    <w:rsid w:val="00111861"/>
    <w:rsid w:val="001166C2"/>
    <w:rsid w:val="001503AC"/>
    <w:rsid w:val="001765FE"/>
    <w:rsid w:val="0019561F"/>
    <w:rsid w:val="001B32D2"/>
    <w:rsid w:val="00283B81"/>
    <w:rsid w:val="00293B83"/>
    <w:rsid w:val="002A1AC6"/>
    <w:rsid w:val="002A3621"/>
    <w:rsid w:val="002A4C3B"/>
    <w:rsid w:val="002B3890"/>
    <w:rsid w:val="002B7747"/>
    <w:rsid w:val="002C77B9"/>
    <w:rsid w:val="002E541F"/>
    <w:rsid w:val="002E66CB"/>
    <w:rsid w:val="002F485A"/>
    <w:rsid w:val="003053D9"/>
    <w:rsid w:val="003856C9"/>
    <w:rsid w:val="00396369"/>
    <w:rsid w:val="003F0F9E"/>
    <w:rsid w:val="003F4D31"/>
    <w:rsid w:val="003F5FDB"/>
    <w:rsid w:val="0043426C"/>
    <w:rsid w:val="00441EB9"/>
    <w:rsid w:val="00463463"/>
    <w:rsid w:val="00473EF8"/>
    <w:rsid w:val="004760E5"/>
    <w:rsid w:val="004A6CF7"/>
    <w:rsid w:val="004D22BB"/>
    <w:rsid w:val="004E7DF6"/>
    <w:rsid w:val="005152F2"/>
    <w:rsid w:val="005246B9"/>
    <w:rsid w:val="00534E4E"/>
    <w:rsid w:val="0054067C"/>
    <w:rsid w:val="00551D35"/>
    <w:rsid w:val="005562D4"/>
    <w:rsid w:val="00557019"/>
    <w:rsid w:val="005674AC"/>
    <w:rsid w:val="00580925"/>
    <w:rsid w:val="005A1E51"/>
    <w:rsid w:val="005A7E57"/>
    <w:rsid w:val="00616FF4"/>
    <w:rsid w:val="006624D0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D5286"/>
    <w:rsid w:val="008F6337"/>
    <w:rsid w:val="00914DAF"/>
    <w:rsid w:val="0093286E"/>
    <w:rsid w:val="009D1627"/>
    <w:rsid w:val="00A42F91"/>
    <w:rsid w:val="00AF1258"/>
    <w:rsid w:val="00B01E52"/>
    <w:rsid w:val="00B3531C"/>
    <w:rsid w:val="00B550FC"/>
    <w:rsid w:val="00B85871"/>
    <w:rsid w:val="00B93310"/>
    <w:rsid w:val="00BB3B21"/>
    <w:rsid w:val="00BC1F18"/>
    <w:rsid w:val="00BD2E58"/>
    <w:rsid w:val="00BE64A3"/>
    <w:rsid w:val="00BF6BAB"/>
    <w:rsid w:val="00C007A5"/>
    <w:rsid w:val="00C420C8"/>
    <w:rsid w:val="00C4403A"/>
    <w:rsid w:val="00C521C2"/>
    <w:rsid w:val="00CE6306"/>
    <w:rsid w:val="00D11C4D"/>
    <w:rsid w:val="00D5067A"/>
    <w:rsid w:val="00DC0F74"/>
    <w:rsid w:val="00DC79BB"/>
    <w:rsid w:val="00DF0A0F"/>
    <w:rsid w:val="00E34D58"/>
    <w:rsid w:val="00E941EF"/>
    <w:rsid w:val="00EA0CBD"/>
    <w:rsid w:val="00EB1C1B"/>
    <w:rsid w:val="00EE186B"/>
    <w:rsid w:val="00F077AE"/>
    <w:rsid w:val="00F14687"/>
    <w:rsid w:val="00F56435"/>
    <w:rsid w:val="00F80C54"/>
    <w:rsid w:val="00F91A9C"/>
    <w:rsid w:val="00F91D0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E4E7E"/>
  <w15:chartTrackingRefBased/>
  <w15:docId w15:val="{2DB35F77-143D-47A4-A4D3-17F5595B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d0017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896F1A799F422D986DB4DA7A1CD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DF856-6ACE-4EF2-A4DB-CA83F7DBBE95}"/>
      </w:docPartPr>
      <w:docPartBody>
        <w:p w:rsidR="00F97F76" w:rsidRDefault="0095260A">
          <w:pPr>
            <w:pStyle w:val="A2896F1A799F422D986DB4DA7A1CD4BF"/>
          </w:pPr>
          <w:r>
            <w:t>Objective</w:t>
          </w:r>
        </w:p>
      </w:docPartBody>
    </w:docPart>
    <w:docPart>
      <w:docPartPr>
        <w:name w:val="27B8BB990F884A7BA80117174A72B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3FC7-3483-4E57-B243-2F72B11C4ABA}"/>
      </w:docPartPr>
      <w:docPartBody>
        <w:p w:rsidR="00F97F76" w:rsidRDefault="0095260A">
          <w:pPr>
            <w:pStyle w:val="27B8BB990F884A7BA80117174A72B0C1"/>
          </w:pPr>
          <w:r>
            <w:t>Skills</w:t>
          </w:r>
        </w:p>
      </w:docPartBody>
    </w:docPart>
    <w:docPart>
      <w:docPartPr>
        <w:name w:val="FB3EAC6AF37D489FA26B6B636FB07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B7F29-E3B4-443C-9BAD-1805FEBAC0C0}"/>
      </w:docPartPr>
      <w:docPartBody>
        <w:p w:rsidR="00F97F76" w:rsidRDefault="0095260A">
          <w:pPr>
            <w:pStyle w:val="FB3EAC6AF37D489FA26B6B636FB079BC"/>
          </w:pPr>
          <w:r w:rsidRPr="005152F2">
            <w:t>Experience</w:t>
          </w:r>
        </w:p>
      </w:docPartBody>
    </w:docPart>
    <w:docPart>
      <w:docPartPr>
        <w:name w:val="C686560951AE461588287FDC6FAF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E75A3-804A-4EEA-A5B7-40BA890C69DA}"/>
      </w:docPartPr>
      <w:docPartBody>
        <w:p w:rsidR="00F97F76" w:rsidRDefault="006F7F03" w:rsidP="006F7F03">
          <w:pPr>
            <w:pStyle w:val="C686560951AE461588287FDC6FAF8A1E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3"/>
    <w:rsid w:val="002F228C"/>
    <w:rsid w:val="00617A18"/>
    <w:rsid w:val="006F7F03"/>
    <w:rsid w:val="0095260A"/>
    <w:rsid w:val="00F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D43128D1746B0ADE0EBFAB463C356">
    <w:name w:val="CBFD43128D1746B0ADE0EBFAB463C356"/>
  </w:style>
  <w:style w:type="paragraph" w:customStyle="1" w:styleId="359D96120D6247F5A8C4111581099886">
    <w:name w:val="359D96120D6247F5A8C4111581099886"/>
  </w:style>
  <w:style w:type="paragraph" w:customStyle="1" w:styleId="4A04CF9D6DC54F1C9C885DEDA76E1F53">
    <w:name w:val="4A04CF9D6DC54F1C9C885DEDA76E1F53"/>
  </w:style>
  <w:style w:type="paragraph" w:customStyle="1" w:styleId="FEB7878E078B40749CB8BDE9F7933447">
    <w:name w:val="FEB7878E078B40749CB8BDE9F7933447"/>
  </w:style>
  <w:style w:type="paragraph" w:customStyle="1" w:styleId="119393948C274723976C96B1C268BE1D">
    <w:name w:val="119393948C274723976C96B1C268BE1D"/>
  </w:style>
  <w:style w:type="paragraph" w:customStyle="1" w:styleId="A2896F1A799F422D986DB4DA7A1CD4BF">
    <w:name w:val="A2896F1A799F422D986DB4DA7A1CD4BF"/>
  </w:style>
  <w:style w:type="paragraph" w:customStyle="1" w:styleId="F728CC253DCD4FEBA3BC7EA572BDE4A1">
    <w:name w:val="F728CC253DCD4FEBA3BC7EA572BDE4A1"/>
  </w:style>
  <w:style w:type="paragraph" w:customStyle="1" w:styleId="27B8BB990F884A7BA80117174A72B0C1">
    <w:name w:val="27B8BB990F884A7BA80117174A72B0C1"/>
  </w:style>
  <w:style w:type="paragraph" w:customStyle="1" w:styleId="DF97A36137564642A4033845C9744A53">
    <w:name w:val="DF97A36137564642A4033845C9744A53"/>
  </w:style>
  <w:style w:type="paragraph" w:customStyle="1" w:styleId="FB3EAC6AF37D489FA26B6B636FB079BC">
    <w:name w:val="FB3EAC6AF37D489FA26B6B636FB079BC"/>
  </w:style>
  <w:style w:type="paragraph" w:customStyle="1" w:styleId="C433F8B3BBD44271BFFCEAAA476FA96F">
    <w:name w:val="C433F8B3BBD44271BFFCEAAA476FA96F"/>
  </w:style>
  <w:style w:type="paragraph" w:customStyle="1" w:styleId="937C6AB0870D4F56A643E50CDAB8F8B2">
    <w:name w:val="937C6AB0870D4F56A643E50CDAB8F8B2"/>
  </w:style>
  <w:style w:type="paragraph" w:customStyle="1" w:styleId="37482FDCE1424475A5E412ED1CE06476">
    <w:name w:val="37482FDCE1424475A5E412ED1CE06476"/>
  </w:style>
  <w:style w:type="paragraph" w:customStyle="1" w:styleId="BAEB405ACC1E411FA6B5148EE062B32C">
    <w:name w:val="BAEB405ACC1E411FA6B5148EE062B32C"/>
  </w:style>
  <w:style w:type="paragraph" w:customStyle="1" w:styleId="9BB88E5D36F04397B9EBC90CEB16469E">
    <w:name w:val="9BB88E5D36F04397B9EBC90CEB16469E"/>
  </w:style>
  <w:style w:type="paragraph" w:customStyle="1" w:styleId="C6880BCF1F4D49E090F09F182CD2DDEB">
    <w:name w:val="C6880BCF1F4D49E090F09F182CD2DDEB"/>
  </w:style>
  <w:style w:type="paragraph" w:customStyle="1" w:styleId="F0378F2178C04E8999B56264BB574109">
    <w:name w:val="F0378F2178C04E8999B56264BB574109"/>
  </w:style>
  <w:style w:type="paragraph" w:customStyle="1" w:styleId="15BC563445274FB2A4A95436F618A496">
    <w:name w:val="15BC563445274FB2A4A95436F618A496"/>
  </w:style>
  <w:style w:type="paragraph" w:customStyle="1" w:styleId="FE8DD6DC8F304068ACD8261A0A5EC60A">
    <w:name w:val="FE8DD6DC8F304068ACD8261A0A5EC60A"/>
  </w:style>
  <w:style w:type="paragraph" w:customStyle="1" w:styleId="80384E8C0F654448B0849D5FBADD4498">
    <w:name w:val="80384E8C0F654448B0849D5FBADD4498"/>
  </w:style>
  <w:style w:type="paragraph" w:customStyle="1" w:styleId="5A2E2950D51D4606A8853A8A7566CDE1">
    <w:name w:val="5A2E2950D51D4606A8853A8A7566CDE1"/>
  </w:style>
  <w:style w:type="paragraph" w:customStyle="1" w:styleId="5F112014570A40DC81633E2F288A072A">
    <w:name w:val="5F112014570A40DC81633E2F288A072A"/>
  </w:style>
  <w:style w:type="paragraph" w:customStyle="1" w:styleId="9D8D70D85B084FD4B93FEA9F297BA426">
    <w:name w:val="9D8D70D85B084FD4B93FEA9F297BA426"/>
  </w:style>
  <w:style w:type="paragraph" w:customStyle="1" w:styleId="7F99FD5BB03241BF94BCA39F91D67B1A">
    <w:name w:val="7F99FD5BB03241BF94BCA39F91D67B1A"/>
  </w:style>
  <w:style w:type="paragraph" w:customStyle="1" w:styleId="9FD36C52B3FC4818B334738A5B6C50CC">
    <w:name w:val="9FD36C52B3FC4818B334738A5B6C50CC"/>
    <w:rsid w:val="006F7F03"/>
  </w:style>
  <w:style w:type="paragraph" w:customStyle="1" w:styleId="5EB698DDB2894277A60DF35210A22301">
    <w:name w:val="5EB698DDB2894277A60DF35210A22301"/>
    <w:rsid w:val="006F7F03"/>
  </w:style>
  <w:style w:type="paragraph" w:customStyle="1" w:styleId="4605B4FCB5E4422A9D4243D3E5135B1C">
    <w:name w:val="4605B4FCB5E4422A9D4243D3E5135B1C"/>
    <w:rsid w:val="006F7F03"/>
  </w:style>
  <w:style w:type="paragraph" w:customStyle="1" w:styleId="F0F4ED3B5D6345CE8F38952321AE1182">
    <w:name w:val="F0F4ED3B5D6345CE8F38952321AE1182"/>
    <w:rsid w:val="006F7F03"/>
  </w:style>
  <w:style w:type="paragraph" w:customStyle="1" w:styleId="0A4F59ACA5D04E469A690FC5666BB1D7">
    <w:name w:val="0A4F59ACA5D04E469A690FC5666BB1D7"/>
    <w:rsid w:val="006F7F03"/>
  </w:style>
  <w:style w:type="paragraph" w:customStyle="1" w:styleId="C686560951AE461588287FDC6FAF8A1E">
    <w:name w:val="C686560951AE461588287FDC6FAF8A1E"/>
    <w:rsid w:val="006F7F03"/>
  </w:style>
  <w:style w:type="paragraph" w:customStyle="1" w:styleId="B3573C7F6ABE487591E2F037B1870836">
    <w:name w:val="B3573C7F6ABE487591E2F037B1870836"/>
    <w:rsid w:val="006F7F03"/>
  </w:style>
  <w:style w:type="paragraph" w:customStyle="1" w:styleId="2E4648C78D314D6F9389458E6C299955">
    <w:name w:val="2E4648C78D314D6F9389458E6C299955"/>
    <w:rsid w:val="006F7F03"/>
  </w:style>
  <w:style w:type="paragraph" w:customStyle="1" w:styleId="4514ECF44A70487C827144B852475086">
    <w:name w:val="4514ECF44A70487C827144B852475086"/>
    <w:rsid w:val="006F7F03"/>
  </w:style>
  <w:style w:type="paragraph" w:customStyle="1" w:styleId="8033CA1354744839ADE9983554ED6C06">
    <w:name w:val="8033CA1354744839ADE9983554ED6C06"/>
    <w:rsid w:val="006F7F03"/>
  </w:style>
  <w:style w:type="paragraph" w:customStyle="1" w:styleId="EE8A190866AC4B1C8E31E658207BF8FE">
    <w:name w:val="EE8A190866AC4B1C8E31E658207BF8FE"/>
    <w:rsid w:val="00F97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712F-8D3F-41F5-A397-A19A3001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Maidment</dc:creator>
  <cp:keywords/>
  <dc:description/>
  <cp:lastModifiedBy>Ryan Maidment</cp:lastModifiedBy>
  <cp:revision>3</cp:revision>
  <dcterms:created xsi:type="dcterms:W3CDTF">2019-05-20T03:52:00Z</dcterms:created>
  <dcterms:modified xsi:type="dcterms:W3CDTF">2019-09-01T05:03:00Z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